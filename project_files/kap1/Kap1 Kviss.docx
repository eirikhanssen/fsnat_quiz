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621" w:rsidRPr="00434AF9" w:rsidRDefault="00226BD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Kapittel</w:t>
      </w:r>
      <w:r w:rsidR="00A85722" w:rsidRPr="00434AF9">
        <w:rPr>
          <w:rFonts w:ascii="Times New Roman" w:hAnsi="Times New Roman" w:cs="Times New Roman"/>
          <w:b/>
          <w:sz w:val="28"/>
        </w:rPr>
        <w:t xml:space="preserve"> 1 </w:t>
      </w:r>
      <w:proofErr w:type="spellStart"/>
      <w:r w:rsidR="00A85722" w:rsidRPr="00434AF9">
        <w:rPr>
          <w:rFonts w:ascii="Times New Roman" w:hAnsi="Times New Roman" w:cs="Times New Roman"/>
          <w:b/>
          <w:sz w:val="28"/>
        </w:rPr>
        <w:t>Kviss</w:t>
      </w:r>
      <w:proofErr w:type="spellEnd"/>
      <w:r w:rsidR="00A85722" w:rsidRPr="00434AF9">
        <w:rPr>
          <w:rFonts w:ascii="Times New Roman" w:hAnsi="Times New Roman" w:cs="Times New Roman"/>
          <w:b/>
          <w:sz w:val="28"/>
        </w:rPr>
        <w:t xml:space="preserve"> </w:t>
      </w:r>
      <w:r w:rsidR="009F6A04" w:rsidRPr="00434AF9">
        <w:rPr>
          <w:rFonts w:ascii="Times New Roman" w:hAnsi="Times New Roman" w:cs="Times New Roman"/>
          <w:b/>
          <w:sz w:val="28"/>
        </w:rPr>
        <w:t xml:space="preserve">(Den kan deles og bli </w:t>
      </w:r>
      <w:proofErr w:type="spellStart"/>
      <w:r w:rsidR="009F6A04" w:rsidRPr="00434AF9">
        <w:rPr>
          <w:rFonts w:ascii="Times New Roman" w:hAnsi="Times New Roman" w:cs="Times New Roman"/>
          <w:b/>
          <w:sz w:val="28"/>
        </w:rPr>
        <w:t>kviss</w:t>
      </w:r>
      <w:proofErr w:type="spellEnd"/>
      <w:r w:rsidR="009F6A04" w:rsidRPr="00434AF9">
        <w:rPr>
          <w:rFonts w:ascii="Times New Roman" w:hAnsi="Times New Roman" w:cs="Times New Roman"/>
          <w:b/>
          <w:sz w:val="28"/>
        </w:rPr>
        <w:t xml:space="preserve"> 1 og </w:t>
      </w:r>
      <w:proofErr w:type="spellStart"/>
      <w:r w:rsidR="009F6A04" w:rsidRPr="00434AF9">
        <w:rPr>
          <w:rFonts w:ascii="Times New Roman" w:hAnsi="Times New Roman" w:cs="Times New Roman"/>
          <w:b/>
          <w:sz w:val="28"/>
        </w:rPr>
        <w:t>kviss</w:t>
      </w:r>
      <w:proofErr w:type="spellEnd"/>
      <w:r w:rsidR="009F6A04" w:rsidRPr="00434AF9">
        <w:rPr>
          <w:rFonts w:ascii="Times New Roman" w:hAnsi="Times New Roman" w:cs="Times New Roman"/>
          <w:b/>
          <w:sz w:val="28"/>
        </w:rPr>
        <w:t xml:space="preserve"> 2</w:t>
      </w:r>
      <w:r w:rsidR="00434AF9">
        <w:rPr>
          <w:rFonts w:ascii="Times New Roman" w:hAnsi="Times New Roman" w:cs="Times New Roman"/>
          <w:b/>
          <w:sz w:val="28"/>
        </w:rPr>
        <w:t>)</w:t>
      </w:r>
    </w:p>
    <w:p w:rsidR="00A85722" w:rsidRDefault="00A8572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Hva heter jenta i fortellinga?</w:t>
      </w:r>
    </w:p>
    <w:p w:rsidR="00A85722" w:rsidRDefault="00A8572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Herr Høne</w:t>
      </w:r>
    </w:p>
    <w:p w:rsidR="00A85722" w:rsidRDefault="00A8572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Jenny</w:t>
      </w:r>
    </w:p>
    <w:p w:rsidR="00A85722" w:rsidRDefault="00A85722" w:rsidP="00A85722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Sobia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A85722" w:rsidRDefault="00A85722" w:rsidP="00A85722">
      <w:pPr>
        <w:spacing w:after="0"/>
        <w:rPr>
          <w:rFonts w:ascii="Times New Roman" w:hAnsi="Times New Roman" w:cs="Times New Roman"/>
          <w:sz w:val="24"/>
        </w:rPr>
      </w:pPr>
    </w:p>
    <w:p w:rsidR="00A85722" w:rsidRDefault="00A8572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Hva heter gutten i fortellinga?</w:t>
      </w:r>
    </w:p>
    <w:p w:rsidR="00A85722" w:rsidRDefault="00A8572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Ivar</w:t>
      </w:r>
    </w:p>
    <w:p w:rsidR="00A85722" w:rsidRDefault="00A8572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Kattepus</w:t>
      </w:r>
    </w:p>
    <w:p w:rsidR="00A85722" w:rsidRDefault="00A8572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</w:t>
      </w:r>
      <w:r w:rsidR="00B71F9A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ir </w:t>
      </w:r>
    </w:p>
    <w:p w:rsidR="00A85722" w:rsidRDefault="00A85722" w:rsidP="00A85722">
      <w:pPr>
        <w:spacing w:after="0"/>
        <w:rPr>
          <w:rFonts w:ascii="Times New Roman" w:hAnsi="Times New Roman" w:cs="Times New Roman"/>
          <w:sz w:val="24"/>
        </w:rPr>
      </w:pPr>
    </w:p>
    <w:p w:rsidR="00A85722" w:rsidRDefault="00A8572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Hva heter den med blått ansikt?</w:t>
      </w:r>
    </w:p>
    <w:p w:rsidR="00A85722" w:rsidRDefault="00A8572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Afrika</w:t>
      </w:r>
    </w:p>
    <w:p w:rsidR="00A85722" w:rsidRDefault="00A8572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Hen</w:t>
      </w:r>
    </w:p>
    <w:p w:rsidR="00A85722" w:rsidRDefault="00007E97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Kim</w:t>
      </w:r>
    </w:p>
    <w:p w:rsidR="00007E97" w:rsidRDefault="00007E97" w:rsidP="00A85722">
      <w:pPr>
        <w:spacing w:after="0"/>
        <w:rPr>
          <w:rFonts w:ascii="Times New Roman" w:hAnsi="Times New Roman" w:cs="Times New Roman"/>
          <w:sz w:val="24"/>
        </w:rPr>
      </w:pPr>
    </w:p>
    <w:p w:rsidR="00A85722" w:rsidRDefault="00A8572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Hva heter den med katte-ører?</w:t>
      </w:r>
    </w:p>
    <w:p w:rsidR="00A85722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Tiger</w:t>
      </w:r>
    </w:p>
    <w:p w:rsidR="00116A38" w:rsidRDefault="00726F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Den farlige løven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Katt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Hvor kommer romskipet fra?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Sverige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planet ved </w:t>
      </w:r>
      <w:proofErr w:type="spellStart"/>
      <w:r>
        <w:rPr>
          <w:rFonts w:ascii="Times New Roman" w:hAnsi="Times New Roman" w:cs="Times New Roman"/>
          <w:sz w:val="24"/>
        </w:rPr>
        <w:t>Proxima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Centauri</w:t>
      </w:r>
      <w:proofErr w:type="spellEnd"/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Oslo 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Hvorfor kom romskipet til Jorden?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Katt og Hen vil spise fisk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 vil gå på kino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Vi veit ikke 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Hva gjorde Jenny og Samir da romskipet </w:t>
      </w:r>
      <w:proofErr w:type="spellStart"/>
      <w:r>
        <w:rPr>
          <w:rFonts w:ascii="Times New Roman" w:hAnsi="Times New Roman" w:cs="Times New Roman"/>
          <w:sz w:val="24"/>
        </w:rPr>
        <w:t>kræsja</w:t>
      </w:r>
      <w:proofErr w:type="spellEnd"/>
      <w:r>
        <w:rPr>
          <w:rFonts w:ascii="Times New Roman" w:hAnsi="Times New Roman" w:cs="Times New Roman"/>
          <w:sz w:val="24"/>
        </w:rPr>
        <w:t xml:space="preserve"> i treet? </w:t>
      </w:r>
    </w:p>
    <w:p w:rsidR="00116A38" w:rsidRDefault="00007E97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 spiste sukker</w:t>
      </w:r>
      <w:r w:rsidR="00116A38">
        <w:rPr>
          <w:rFonts w:ascii="Times New Roman" w:hAnsi="Times New Roman" w:cs="Times New Roman"/>
          <w:sz w:val="24"/>
        </w:rPr>
        <w:t>erter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 spiste hamburger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 spiste is</w:t>
      </w:r>
      <w:r w:rsidR="00226BD8">
        <w:rPr>
          <w:rFonts w:ascii="Times New Roman" w:hAnsi="Times New Roman" w:cs="Times New Roman"/>
          <w:sz w:val="24"/>
        </w:rPr>
        <w:t xml:space="preserve"> med sjokolade</w:t>
      </w:r>
      <w:r w:rsidR="00726F38">
        <w:rPr>
          <w:rFonts w:ascii="Times New Roman" w:hAnsi="Times New Roman" w:cs="Times New Roman"/>
          <w:sz w:val="24"/>
        </w:rPr>
        <w:t>dryss</w:t>
      </w:r>
    </w:p>
    <w:p w:rsidR="009B1D40" w:rsidRDefault="009B1D40" w:rsidP="00A85722">
      <w:pPr>
        <w:spacing w:after="0"/>
        <w:rPr>
          <w:rFonts w:ascii="Times New Roman" w:hAnsi="Times New Roman" w:cs="Times New Roman"/>
          <w:sz w:val="24"/>
        </w:rPr>
      </w:pP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Hvilken årstid er det hos Jenny og Samir?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Vinter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Vår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Sommer </w:t>
      </w:r>
    </w:p>
    <w:p w:rsidR="00E27F64" w:rsidRDefault="00E27F64" w:rsidP="00A85722">
      <w:pPr>
        <w:spacing w:after="0"/>
        <w:rPr>
          <w:rFonts w:ascii="Times New Roman" w:hAnsi="Times New Roman" w:cs="Times New Roman"/>
          <w:sz w:val="24"/>
        </w:rPr>
      </w:pPr>
    </w:p>
    <w:p w:rsidR="00E27F64" w:rsidRDefault="00E27F64" w:rsidP="00E27F6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Hvor mange språk kan Hen og Katt forstå?</w:t>
      </w:r>
    </w:p>
    <w:p w:rsidR="00E27F64" w:rsidRDefault="00E27F64" w:rsidP="00E27F6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Engelsk og norsk</w:t>
      </w:r>
    </w:p>
    <w:p w:rsidR="00E27F64" w:rsidRDefault="00E27F64" w:rsidP="00E27F6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Arabisk og norsk</w:t>
      </w:r>
    </w:p>
    <w:p w:rsidR="00E27F64" w:rsidRDefault="00E27F64" w:rsidP="00E27F6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Alle språk i hele verden</w:t>
      </w:r>
    </w:p>
    <w:p w:rsidR="00E27F64" w:rsidRDefault="00E27F64" w:rsidP="00E27F64">
      <w:pPr>
        <w:spacing w:after="0"/>
        <w:rPr>
          <w:rFonts w:ascii="Times New Roman" w:hAnsi="Times New Roman" w:cs="Times New Roman"/>
          <w:sz w:val="24"/>
        </w:rPr>
      </w:pPr>
    </w:p>
    <w:p w:rsidR="00E27F64" w:rsidRDefault="00E27F64" w:rsidP="00E27F6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Synes du det er gøy med </w:t>
      </w:r>
      <w:proofErr w:type="spellStart"/>
      <w:r>
        <w:rPr>
          <w:rFonts w:ascii="Times New Roman" w:hAnsi="Times New Roman" w:cs="Times New Roman"/>
          <w:sz w:val="24"/>
        </w:rPr>
        <w:t>kviss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E27F64" w:rsidRDefault="00E27F64" w:rsidP="00E27F6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Ja, kjempegøy!</w:t>
      </w:r>
    </w:p>
    <w:p w:rsidR="00E27F64" w:rsidRDefault="00E27F64" w:rsidP="00E27F6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Litt morsomt</w:t>
      </w:r>
    </w:p>
    <w:p w:rsidR="00E27F64" w:rsidRPr="00A85722" w:rsidRDefault="00E27F64" w:rsidP="00E27F64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Jeg hater </w:t>
      </w:r>
      <w:proofErr w:type="spellStart"/>
      <w:r>
        <w:rPr>
          <w:rFonts w:ascii="Times New Roman" w:hAnsi="Times New Roman" w:cs="Times New Roman"/>
          <w:sz w:val="24"/>
        </w:rPr>
        <w:t>kviss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27F64" w:rsidRDefault="00E27F64" w:rsidP="00A85722">
      <w:pPr>
        <w:spacing w:after="0"/>
        <w:rPr>
          <w:rFonts w:ascii="Times New Roman" w:hAnsi="Times New Roman" w:cs="Times New Roman"/>
          <w:sz w:val="24"/>
        </w:rPr>
      </w:pP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Se på bildet av krokus og humla. Hva er det gule støvet?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Maling 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Mel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Blomsterstøv (pollen) </w:t>
      </w:r>
    </w:p>
    <w:p w:rsidR="00B52413" w:rsidRDefault="00B52413" w:rsidP="00A85722">
      <w:pPr>
        <w:spacing w:after="0"/>
        <w:rPr>
          <w:rFonts w:ascii="Times New Roman" w:hAnsi="Times New Roman" w:cs="Times New Roman"/>
          <w:sz w:val="24"/>
        </w:rPr>
      </w:pPr>
    </w:p>
    <w:p w:rsidR="00B52413" w:rsidRDefault="00B52413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-Hva er krokus?</w:t>
      </w:r>
    </w:p>
    <w:p w:rsidR="00B52413" w:rsidRDefault="00B52413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Lus</w:t>
      </w:r>
    </w:p>
    <w:p w:rsidR="00B52413" w:rsidRDefault="00B52413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Krokete mann</w:t>
      </w:r>
    </w:p>
    <w:p w:rsidR="00B52413" w:rsidRDefault="00B52413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Blomst 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Hva er pollen?</w:t>
      </w:r>
    </w:p>
    <w:p w:rsidR="00116A38" w:rsidRDefault="00D6496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Støv fra </w:t>
      </w:r>
      <w:proofErr w:type="spellStart"/>
      <w:r>
        <w:rPr>
          <w:rFonts w:ascii="Times New Roman" w:hAnsi="Times New Roman" w:cs="Times New Roman"/>
          <w:sz w:val="24"/>
        </w:rPr>
        <w:t>hann</w:t>
      </w:r>
      <w:r w:rsidR="00116A38">
        <w:rPr>
          <w:rFonts w:ascii="Times New Roman" w:hAnsi="Times New Roman" w:cs="Times New Roman"/>
          <w:sz w:val="24"/>
        </w:rPr>
        <w:t>blomster</w:t>
      </w:r>
      <w:proofErr w:type="spellEnd"/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Politi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Noen som bor i Polen</w:t>
      </w:r>
    </w:p>
    <w:p w:rsidR="00116A38" w:rsidRDefault="00116A38" w:rsidP="00A85722">
      <w:pPr>
        <w:spacing w:after="0"/>
        <w:rPr>
          <w:rFonts w:ascii="Times New Roman" w:hAnsi="Times New Roman" w:cs="Times New Roman"/>
          <w:sz w:val="24"/>
        </w:rPr>
      </w:pPr>
    </w:p>
    <w:p w:rsidR="00B52413" w:rsidRDefault="00B52413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Hva er en gul hestehov?</w:t>
      </w:r>
    </w:p>
    <w:p w:rsidR="00B52413" w:rsidRDefault="00B52413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hest</w:t>
      </w:r>
    </w:p>
    <w:p w:rsidR="00B52413" w:rsidRDefault="00B52413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Et hode</w:t>
      </w:r>
    </w:p>
    <w:p w:rsidR="00B52413" w:rsidRDefault="00B52413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gul blomst </w:t>
      </w:r>
    </w:p>
    <w:p w:rsidR="00B52413" w:rsidRDefault="00B52413" w:rsidP="00A85722">
      <w:pPr>
        <w:spacing w:after="0"/>
        <w:rPr>
          <w:rFonts w:ascii="Times New Roman" w:hAnsi="Times New Roman" w:cs="Times New Roman"/>
          <w:sz w:val="24"/>
        </w:rPr>
      </w:pPr>
    </w:p>
    <w:p w:rsidR="00B52413" w:rsidRDefault="00B52413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Selja har noe som humla liker. Hva er det?</w:t>
      </w:r>
    </w:p>
    <w:p w:rsidR="00B52413" w:rsidRDefault="00B52413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Pent hår</w:t>
      </w:r>
    </w:p>
    <w:p w:rsidR="00B52413" w:rsidRDefault="00B52413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Nektar og pollen</w:t>
      </w:r>
    </w:p>
    <w:p w:rsidR="00B52413" w:rsidRDefault="00B52413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Den sier ja </w:t>
      </w:r>
      <w:proofErr w:type="spellStart"/>
      <w:r>
        <w:rPr>
          <w:rFonts w:ascii="Times New Roman" w:hAnsi="Times New Roman" w:cs="Times New Roman"/>
          <w:sz w:val="24"/>
        </w:rPr>
        <w:t>ja</w:t>
      </w:r>
      <w:proofErr w:type="spellEnd"/>
    </w:p>
    <w:p w:rsidR="00B52413" w:rsidRDefault="00B52413" w:rsidP="00A85722">
      <w:pPr>
        <w:spacing w:after="0"/>
        <w:rPr>
          <w:rFonts w:ascii="Times New Roman" w:hAnsi="Times New Roman" w:cs="Times New Roman"/>
          <w:sz w:val="24"/>
        </w:rPr>
      </w:pPr>
    </w:p>
    <w:p w:rsidR="00B52413" w:rsidRDefault="00B52413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Hva er nektar?</w:t>
      </w:r>
    </w:p>
    <w:p w:rsidR="00B52413" w:rsidRDefault="00B1361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Søt saft som humla spiser</w:t>
      </w:r>
    </w:p>
    <w:p w:rsidR="00B13612" w:rsidRDefault="00B1361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gutt som nekter å spise is</w:t>
      </w:r>
    </w:p>
    <w:p w:rsidR="00B13612" w:rsidRDefault="00B1361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</w:t>
      </w:r>
      <w:proofErr w:type="spellStart"/>
      <w:r>
        <w:rPr>
          <w:rFonts w:ascii="Times New Roman" w:hAnsi="Times New Roman" w:cs="Times New Roman"/>
          <w:sz w:val="24"/>
        </w:rPr>
        <w:t>avatar</w:t>
      </w:r>
      <w:proofErr w:type="spellEnd"/>
    </w:p>
    <w:p w:rsidR="00B13612" w:rsidRDefault="00B13612" w:rsidP="00A85722">
      <w:pPr>
        <w:spacing w:after="0"/>
        <w:rPr>
          <w:rFonts w:ascii="Times New Roman" w:hAnsi="Times New Roman" w:cs="Times New Roman"/>
          <w:sz w:val="24"/>
        </w:rPr>
      </w:pPr>
    </w:p>
    <w:p w:rsidR="00B13612" w:rsidRDefault="00B1361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(Bilde av </w:t>
      </w:r>
      <w:proofErr w:type="spellStart"/>
      <w:r>
        <w:rPr>
          <w:rFonts w:ascii="Times New Roman" w:hAnsi="Times New Roman" w:cs="Times New Roman"/>
          <w:sz w:val="24"/>
        </w:rPr>
        <w:t>hannblomst</w:t>
      </w:r>
      <w:proofErr w:type="spellEnd"/>
      <w:r>
        <w:rPr>
          <w:rFonts w:ascii="Times New Roman" w:hAnsi="Times New Roman" w:cs="Times New Roman"/>
          <w:sz w:val="24"/>
        </w:rPr>
        <w:t xml:space="preserve"> av selje). Hva er dette?</w:t>
      </w:r>
    </w:p>
    <w:p w:rsidR="00B13612" w:rsidRDefault="00B1361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Godteri for Jenny og Samir</w:t>
      </w:r>
    </w:p>
    <w:p w:rsidR="00B13612" w:rsidRDefault="00B13612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kost til å feie med</w:t>
      </w:r>
    </w:p>
    <w:p w:rsidR="00B13612" w:rsidRDefault="00226BD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</w:t>
      </w:r>
      <w:proofErr w:type="spellStart"/>
      <w:r>
        <w:rPr>
          <w:rFonts w:ascii="Times New Roman" w:hAnsi="Times New Roman" w:cs="Times New Roman"/>
          <w:sz w:val="24"/>
        </w:rPr>
        <w:t>hann</w:t>
      </w:r>
      <w:r w:rsidR="003C6EFA">
        <w:rPr>
          <w:rFonts w:ascii="Times New Roman" w:hAnsi="Times New Roman" w:cs="Times New Roman"/>
          <w:sz w:val="24"/>
        </w:rPr>
        <w:t>blomst</w:t>
      </w:r>
      <w:proofErr w:type="spellEnd"/>
      <w:r w:rsidR="003C6EFA">
        <w:rPr>
          <w:rFonts w:ascii="Times New Roman" w:hAnsi="Times New Roman" w:cs="Times New Roman"/>
          <w:sz w:val="24"/>
        </w:rPr>
        <w:t xml:space="preserve"> fra selja </w:t>
      </w:r>
    </w:p>
    <w:p w:rsidR="003C6EFA" w:rsidRDefault="003C6EFA" w:rsidP="00A85722">
      <w:pPr>
        <w:spacing w:after="0"/>
        <w:rPr>
          <w:rFonts w:ascii="Times New Roman" w:hAnsi="Times New Roman" w:cs="Times New Roman"/>
          <w:sz w:val="24"/>
        </w:rPr>
      </w:pPr>
    </w:p>
    <w:p w:rsidR="003C6EFA" w:rsidRDefault="003C6EFA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- Bilde av pollenbærere, kanskje nødvendig med pil</w:t>
      </w:r>
    </w:p>
    <w:p w:rsidR="003C6EFA" w:rsidRDefault="003C6EFA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Hva er dette:</w:t>
      </w:r>
    </w:p>
    <w:p w:rsidR="003C6EFA" w:rsidRDefault="003C6EFA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Pollen-bærere</w:t>
      </w:r>
    </w:p>
    <w:p w:rsidR="003C6EFA" w:rsidRDefault="003C6EFA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Hockey-køller</w:t>
      </w:r>
    </w:p>
    <w:p w:rsidR="003C6EFA" w:rsidRDefault="003C6EFA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Kjærlighet på pinne</w:t>
      </w:r>
    </w:p>
    <w:p w:rsidR="003C6EFA" w:rsidRDefault="003C6EFA" w:rsidP="00A85722">
      <w:pPr>
        <w:spacing w:after="0"/>
        <w:rPr>
          <w:rFonts w:ascii="Times New Roman" w:hAnsi="Times New Roman" w:cs="Times New Roman"/>
          <w:sz w:val="24"/>
        </w:rPr>
      </w:pPr>
    </w:p>
    <w:p w:rsidR="003C6EFA" w:rsidRDefault="003C6EFA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Bilde av de grønne beholderne med saft, må nok ha piler.</w:t>
      </w:r>
    </w:p>
    <w:p w:rsidR="003C6EFA" w:rsidRDefault="003C6EFA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Hva er dette? </w:t>
      </w:r>
    </w:p>
    <w:p w:rsidR="001747E5" w:rsidRDefault="001747E5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Grønne bananer</w:t>
      </w:r>
    </w:p>
    <w:p w:rsidR="001747E5" w:rsidRDefault="001747E5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Små poser med nektar</w:t>
      </w:r>
    </w:p>
    <w:p w:rsidR="001747E5" w:rsidRDefault="00B57B13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Små, grønne dyr</w:t>
      </w:r>
    </w:p>
    <w:p w:rsidR="00B57B13" w:rsidRDefault="00B57B13" w:rsidP="00A85722">
      <w:pPr>
        <w:spacing w:after="0"/>
        <w:rPr>
          <w:rFonts w:ascii="Times New Roman" w:hAnsi="Times New Roman" w:cs="Times New Roman"/>
          <w:sz w:val="24"/>
        </w:rPr>
      </w:pPr>
    </w:p>
    <w:p w:rsidR="001747E5" w:rsidRDefault="00226BD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Bilde av hunn</w:t>
      </w:r>
      <w:r w:rsidR="001747E5">
        <w:rPr>
          <w:rFonts w:ascii="Times New Roman" w:hAnsi="Times New Roman" w:cs="Times New Roman"/>
          <w:sz w:val="24"/>
        </w:rPr>
        <w:t>blomst. Hva er dette?</w:t>
      </w:r>
    </w:p>
    <w:p w:rsidR="001747E5" w:rsidRDefault="001747E5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Små grønne bananer</w:t>
      </w:r>
    </w:p>
    <w:p w:rsidR="001747E5" w:rsidRDefault="00226BD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Hunn</w:t>
      </w:r>
      <w:r w:rsidR="0034280F">
        <w:rPr>
          <w:rFonts w:ascii="Times New Roman" w:hAnsi="Times New Roman" w:cs="Times New Roman"/>
          <w:sz w:val="24"/>
        </w:rPr>
        <w:t>blomstene til selja</w:t>
      </w:r>
    </w:p>
    <w:p w:rsidR="001747E5" w:rsidRDefault="00226BD8" w:rsidP="00A857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tann</w:t>
      </w:r>
      <w:r w:rsidR="0034280F">
        <w:rPr>
          <w:rFonts w:ascii="Times New Roman" w:hAnsi="Times New Roman" w:cs="Times New Roman"/>
          <w:sz w:val="24"/>
        </w:rPr>
        <w:t xml:space="preserve">børste </w:t>
      </w:r>
      <w:bookmarkStart w:id="0" w:name="_GoBack"/>
      <w:bookmarkEnd w:id="0"/>
    </w:p>
    <w:sectPr w:rsidR="001747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722"/>
    <w:rsid w:val="00007E97"/>
    <w:rsid w:val="00116A38"/>
    <w:rsid w:val="00167932"/>
    <w:rsid w:val="001747E5"/>
    <w:rsid w:val="00226BD8"/>
    <w:rsid w:val="002B3B52"/>
    <w:rsid w:val="0034280F"/>
    <w:rsid w:val="003C6EFA"/>
    <w:rsid w:val="00434AF9"/>
    <w:rsid w:val="00602F49"/>
    <w:rsid w:val="00726F38"/>
    <w:rsid w:val="007362AC"/>
    <w:rsid w:val="007A725E"/>
    <w:rsid w:val="007B38A7"/>
    <w:rsid w:val="008B0DD1"/>
    <w:rsid w:val="00943621"/>
    <w:rsid w:val="009B1D40"/>
    <w:rsid w:val="009F6A04"/>
    <w:rsid w:val="00A85722"/>
    <w:rsid w:val="00B04DF3"/>
    <w:rsid w:val="00B13612"/>
    <w:rsid w:val="00B52413"/>
    <w:rsid w:val="00B57B13"/>
    <w:rsid w:val="00B71F9A"/>
    <w:rsid w:val="00BF011A"/>
    <w:rsid w:val="00D64962"/>
    <w:rsid w:val="00E2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A882FA-789B-46B1-A2BB-6AD34EEB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B5A58-CA3B-43BA-94B2-5A624C810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15221BBC.dotm</Template>
  <TotalTime>394</TotalTime>
  <Pages>3</Pages>
  <Words>274</Words>
  <Characters>1455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Jorun G</dc:creator>
  <cp:lastModifiedBy>Eirik Hanssen</cp:lastModifiedBy>
  <cp:revision>19</cp:revision>
  <dcterms:created xsi:type="dcterms:W3CDTF">2016-01-25T14:01:00Z</dcterms:created>
  <dcterms:modified xsi:type="dcterms:W3CDTF">2016-11-25T11:17:00Z</dcterms:modified>
</cp:coreProperties>
</file>