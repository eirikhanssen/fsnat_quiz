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21" w:rsidRDefault="00B1756D">
      <w:r>
        <w:t>Kapittel</w:t>
      </w:r>
      <w:r w:rsidR="003770E0">
        <w:t xml:space="preserve"> 1 ORD</w:t>
      </w:r>
    </w:p>
    <w:p w:rsidR="003770E0" w:rsidRDefault="003770E0" w:rsidP="003770E0">
      <w:pPr>
        <w:tabs>
          <w:tab w:val="left" w:pos="1380"/>
        </w:tabs>
      </w:pPr>
      <w:r>
        <w:t>ORD (</w:t>
      </w:r>
      <w:r w:rsidR="00B1756D">
        <w:t xml:space="preserve">og små bilder) </w:t>
      </w:r>
    </w:p>
    <w:p w:rsidR="00FF2001" w:rsidRDefault="00FF2001" w:rsidP="003770E0">
      <w:pPr>
        <w:tabs>
          <w:tab w:val="left" w:pos="1380"/>
        </w:tabs>
      </w:pPr>
    </w:p>
    <w:p w:rsidR="00D74535" w:rsidRDefault="00FF2001" w:rsidP="003770E0">
      <w:pPr>
        <w:tabs>
          <w:tab w:val="left" w:pos="1380"/>
        </w:tabs>
      </w:pPr>
      <w:r>
        <w:t xml:space="preserve">Bilde av kula. </w:t>
      </w:r>
      <w:r>
        <w:tab/>
      </w:r>
      <w:r>
        <w:tab/>
      </w:r>
      <w:r w:rsidR="003770E0" w:rsidRPr="00CC0B59">
        <w:rPr>
          <w:b/>
        </w:rPr>
        <w:t>Romskip</w:t>
      </w:r>
      <w:r w:rsidR="00B1756D">
        <w:t>. Hen og Katt sa at glasskula var et romskip.</w:t>
      </w:r>
    </w:p>
    <w:p w:rsidR="003770E0" w:rsidRDefault="00FF2001" w:rsidP="003770E0">
      <w:pPr>
        <w:tabs>
          <w:tab w:val="left" w:pos="1380"/>
        </w:tabs>
      </w:pPr>
      <w:r>
        <w:t xml:space="preserve">Bilde av Jenny. </w:t>
      </w:r>
      <w:r>
        <w:tab/>
      </w:r>
      <w:r w:rsidR="003770E0" w:rsidRPr="00CC0B59">
        <w:rPr>
          <w:b/>
        </w:rPr>
        <w:t>Jenny</w:t>
      </w:r>
      <w:r w:rsidR="003770E0">
        <w:t xml:space="preserve"> er ei jente. </w:t>
      </w:r>
    </w:p>
    <w:p w:rsidR="003770E0" w:rsidRDefault="00FF2001" w:rsidP="003770E0">
      <w:pPr>
        <w:tabs>
          <w:tab w:val="left" w:pos="1380"/>
        </w:tabs>
      </w:pPr>
      <w:r>
        <w:t xml:space="preserve">Bilde av Samir. </w:t>
      </w:r>
      <w:r>
        <w:tab/>
      </w:r>
      <w:r w:rsidR="003770E0" w:rsidRPr="00CC0B59">
        <w:rPr>
          <w:b/>
        </w:rPr>
        <w:t xml:space="preserve">Samir </w:t>
      </w:r>
      <w:r w:rsidR="003770E0">
        <w:t>er en gutt.</w:t>
      </w:r>
    </w:p>
    <w:p w:rsidR="003770E0" w:rsidRDefault="00FF2001" w:rsidP="003770E0">
      <w:pPr>
        <w:tabs>
          <w:tab w:val="left" w:pos="1380"/>
        </w:tabs>
      </w:pPr>
      <w:r>
        <w:t xml:space="preserve">Bilde av Hen. </w:t>
      </w:r>
      <w:r>
        <w:tab/>
      </w:r>
      <w:r>
        <w:tab/>
      </w:r>
      <w:r w:rsidR="003770E0" w:rsidRPr="00CC0B59">
        <w:rPr>
          <w:b/>
        </w:rPr>
        <w:t>Hen</w:t>
      </w:r>
      <w:r w:rsidR="003770E0">
        <w:t xml:space="preserve"> kom i romskipet.</w:t>
      </w:r>
    </w:p>
    <w:p w:rsidR="003770E0" w:rsidRDefault="00FF2001" w:rsidP="003770E0">
      <w:pPr>
        <w:tabs>
          <w:tab w:val="left" w:pos="1380"/>
        </w:tabs>
      </w:pPr>
      <w:r>
        <w:t xml:space="preserve">Bilde av Katt. </w:t>
      </w:r>
      <w:r>
        <w:tab/>
      </w:r>
      <w:r>
        <w:tab/>
      </w:r>
      <w:r w:rsidR="003770E0" w:rsidRPr="00CC0B59">
        <w:rPr>
          <w:b/>
        </w:rPr>
        <w:t>Katt</w:t>
      </w:r>
      <w:r w:rsidR="003770E0">
        <w:t xml:space="preserve"> kom i romskipet.</w:t>
      </w:r>
    </w:p>
    <w:p w:rsidR="003770E0" w:rsidRDefault="00FF2001" w:rsidP="003770E0">
      <w:pPr>
        <w:tabs>
          <w:tab w:val="left" w:pos="1380"/>
        </w:tabs>
      </w:pPr>
      <w:r>
        <w:rPr>
          <w:noProof/>
          <w:lang w:eastAsia="nb-NO"/>
        </w:rPr>
        <w:drawing>
          <wp:inline distT="0" distB="0" distL="0" distR="0" wp14:anchorId="0EA77088" wp14:editId="4894DA3D">
            <wp:extent cx="666750" cy="889000"/>
            <wp:effectExtent l="0" t="0" r="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kkerertbelger på plan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81" cy="88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Bilde av sukkererter. </w:t>
      </w:r>
      <w:r w:rsidR="00B1756D">
        <w:rPr>
          <w:b/>
        </w:rPr>
        <w:t>Sukker</w:t>
      </w:r>
      <w:r w:rsidR="003770E0" w:rsidRPr="00CC0B59">
        <w:rPr>
          <w:b/>
        </w:rPr>
        <w:t>erter</w:t>
      </w:r>
      <w:r w:rsidR="003770E0">
        <w:t xml:space="preserve">. </w:t>
      </w:r>
      <w:r>
        <w:tab/>
      </w:r>
      <w:r w:rsidR="003770E0" w:rsidRPr="004016CC">
        <w:t>Jenny og Samir spiser dem.</w:t>
      </w:r>
    </w:p>
    <w:p w:rsidR="00CC0B59" w:rsidRDefault="00B1756D" w:rsidP="00CC0B59">
      <w:hyperlink r:id="rId7" w:anchor="/media/File:Doperwt_rijserwt_peulen_Pisum_sativum.jpg" w:history="1">
        <w:r w:rsidR="00CC0B59" w:rsidRPr="00821F48">
          <w:rPr>
            <w:rStyle w:val="Hyperkobling"/>
          </w:rPr>
          <w:t>https://en.wikipedia.org/wiki/Pea#/media/File:Doperwt_rijserwt_peulen_Pisum_sativum.jpg</w:t>
        </w:r>
      </w:hyperlink>
    </w:p>
    <w:p w:rsidR="00CC0B59" w:rsidRDefault="00CC0B59" w:rsidP="003770E0">
      <w:pPr>
        <w:tabs>
          <w:tab w:val="left" w:pos="1380"/>
        </w:tabs>
      </w:pPr>
    </w:p>
    <w:p w:rsidR="007E18B8" w:rsidRDefault="007E18B8" w:rsidP="003770E0">
      <w:pPr>
        <w:tabs>
          <w:tab w:val="left" w:pos="1380"/>
        </w:tabs>
      </w:pPr>
      <w:r>
        <w:rPr>
          <w:noProof/>
          <w:lang w:eastAsia="nb-NO"/>
        </w:rPr>
        <w:drawing>
          <wp:inline distT="0" distB="0" distL="0" distR="0" wp14:anchorId="5C81C3C5" wp14:editId="79403A86">
            <wp:extent cx="1009650" cy="1346198"/>
            <wp:effectExtent l="0" t="0" r="0" b="698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jørk litt lø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134" cy="13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B8" w:rsidRDefault="007E18B8" w:rsidP="007E18B8">
      <w:pPr>
        <w:tabs>
          <w:tab w:val="left" w:pos="1380"/>
        </w:tabs>
      </w:pPr>
      <w:r>
        <w:t>Bilde av bjørk.</w:t>
      </w:r>
    </w:p>
    <w:p w:rsidR="007E18B8" w:rsidRDefault="007E18B8" w:rsidP="003770E0">
      <w:pPr>
        <w:tabs>
          <w:tab w:val="left" w:pos="1380"/>
        </w:tabs>
      </w:pPr>
      <w:r w:rsidRPr="007E18B8">
        <w:t>https</w:t>
      </w:r>
      <w:proofErr w:type="gramStart"/>
      <w:r w:rsidRPr="007E18B8">
        <w:t>://</w:t>
      </w:r>
      <w:proofErr w:type="gramEnd"/>
      <w:r w:rsidRPr="007E18B8">
        <w:t>commons.wikimedia.org/wiki/Category:Betula?uselang=nb#/media/File:EntornmuseuP6100090.JPG</w:t>
      </w:r>
    </w:p>
    <w:p w:rsidR="003770E0" w:rsidRDefault="00CC0B59" w:rsidP="003770E0">
      <w:pPr>
        <w:tabs>
          <w:tab w:val="left" w:pos="1380"/>
        </w:tabs>
      </w:pPr>
      <w:r>
        <w:t xml:space="preserve"> </w:t>
      </w:r>
      <w:r w:rsidR="003770E0" w:rsidRPr="00CC0B59">
        <w:rPr>
          <w:b/>
        </w:rPr>
        <w:t>Ei bjørk</w:t>
      </w:r>
      <w:r w:rsidR="003770E0">
        <w:t xml:space="preserve">. </w:t>
      </w:r>
      <w:r w:rsidR="003770E0" w:rsidRPr="004016CC">
        <w:t>Bjørk er et tre.</w:t>
      </w:r>
      <w:r w:rsidR="003770E0">
        <w:t xml:space="preserve"> </w:t>
      </w:r>
    </w:p>
    <w:p w:rsidR="00CC0B59" w:rsidRDefault="00CC0B59" w:rsidP="00CC0B59">
      <w:pPr>
        <w:tabs>
          <w:tab w:val="left" w:pos="1380"/>
        </w:tabs>
      </w:pPr>
    </w:p>
    <w:p w:rsidR="00CC0B59" w:rsidRDefault="00CC0B59" w:rsidP="00CC0B59">
      <w:pPr>
        <w:tabs>
          <w:tab w:val="left" w:pos="1380"/>
        </w:tabs>
      </w:pPr>
    </w:p>
    <w:p w:rsidR="00CC0B59" w:rsidRDefault="00B1756D" w:rsidP="00CC0B59">
      <w:pPr>
        <w:tabs>
          <w:tab w:val="left" w:pos="1380"/>
        </w:tabs>
      </w:pPr>
      <w:r>
        <w:rPr>
          <w:noProof/>
          <w:lang w:eastAsia="nb-NO"/>
        </w:rPr>
        <w:lastRenderedPageBreak/>
        <w:drawing>
          <wp:inline distT="0" distB="0" distL="0" distR="0">
            <wp:extent cx="2438400" cy="1615440"/>
            <wp:effectExtent l="0" t="0" r="0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NAT8845Krokus 2 farger Eiri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6D" w:rsidRDefault="00B1756D" w:rsidP="00CC0B59">
      <w:pPr>
        <w:tabs>
          <w:tab w:val="left" w:pos="1380"/>
        </w:tabs>
      </w:pPr>
      <w:r>
        <w:t>Eiriks bilde</w:t>
      </w:r>
      <w:bookmarkStart w:id="0" w:name="_GoBack"/>
      <w:bookmarkEnd w:id="0"/>
    </w:p>
    <w:p w:rsidR="00CC0B59" w:rsidRDefault="00CC0B59" w:rsidP="00CC0B59">
      <w:pPr>
        <w:tabs>
          <w:tab w:val="left" w:pos="1380"/>
        </w:tabs>
      </w:pPr>
    </w:p>
    <w:p w:rsidR="00FF2001" w:rsidRDefault="003770E0" w:rsidP="00CC0B59">
      <w:pPr>
        <w:tabs>
          <w:tab w:val="left" w:pos="1380"/>
        </w:tabs>
      </w:pPr>
      <w:r w:rsidRPr="00CC0B59">
        <w:rPr>
          <w:b/>
        </w:rPr>
        <w:t>En krokus</w:t>
      </w:r>
      <w:r>
        <w:t xml:space="preserve">. Krokus blomstrer om våren. </w:t>
      </w:r>
    </w:p>
    <w:p w:rsidR="00CC0B59" w:rsidRDefault="007E18B8" w:rsidP="003770E0">
      <w:pPr>
        <w:tabs>
          <w:tab w:val="left" w:pos="1380"/>
        </w:tabs>
      </w:pPr>
      <w:r>
        <w:rPr>
          <w:noProof/>
          <w:lang w:eastAsia="nb-NO"/>
        </w:rPr>
        <w:drawing>
          <wp:inline distT="0" distB="0" distL="0" distR="0">
            <wp:extent cx="1010588" cy="1518456"/>
            <wp:effectExtent l="0" t="0" r="0" b="5715"/>
            <wp:docPr id="9" name="Bilde 9" descr="http://hfw.no/projects/fsnaturfag/06/graphics/fullsize/humler-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fw.no/projects/fsnaturfag/06/graphics/fullsize/humler-0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587" cy="151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1" w:rsidRDefault="00CC0B59" w:rsidP="003770E0">
      <w:pPr>
        <w:tabs>
          <w:tab w:val="left" w:pos="1380"/>
        </w:tabs>
      </w:pPr>
      <w:r>
        <w:t>Bilde: Svetlanas tegning av humle på seljeblomst</w:t>
      </w:r>
      <w:r w:rsidR="00AD0CDA">
        <w:t xml:space="preserve"> 010</w:t>
      </w:r>
    </w:p>
    <w:p w:rsidR="003770E0" w:rsidRDefault="003770E0" w:rsidP="003770E0">
      <w:pPr>
        <w:tabs>
          <w:tab w:val="left" w:pos="1380"/>
        </w:tabs>
      </w:pPr>
      <w:r w:rsidRPr="00C0532C">
        <w:rPr>
          <w:b/>
        </w:rPr>
        <w:t>Ei humle</w:t>
      </w:r>
      <w:r>
        <w:t xml:space="preserve">. </w:t>
      </w:r>
      <w:r w:rsidRPr="004016CC">
        <w:t>Ei</w:t>
      </w:r>
      <w:r>
        <w:t xml:space="preserve"> humle er et insekt.</w:t>
      </w:r>
    </w:p>
    <w:p w:rsidR="00CC0B59" w:rsidRDefault="00CC0B59" w:rsidP="003770E0">
      <w:pPr>
        <w:tabs>
          <w:tab w:val="left" w:pos="1380"/>
        </w:tabs>
      </w:pPr>
    </w:p>
    <w:p w:rsidR="00D74535" w:rsidRDefault="007E2581" w:rsidP="003770E0">
      <w:pPr>
        <w:tabs>
          <w:tab w:val="left" w:pos="1380"/>
        </w:tabs>
        <w:rPr>
          <w:noProof/>
          <w:lang w:eastAsia="nb-NO"/>
        </w:rPr>
      </w:pPr>
      <w:r>
        <w:rPr>
          <w:noProof/>
          <w:lang w:eastAsia="nb-NO"/>
        </w:rPr>
        <w:drawing>
          <wp:inline distT="0" distB="0" distL="0" distR="0" wp14:anchorId="4CE83CAA" wp14:editId="046C3388">
            <wp:extent cx="912018" cy="1216024"/>
            <wp:effectExtent l="0" t="0" r="254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jet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09" cy="122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32C" w:rsidRDefault="00B1756D" w:rsidP="00C0532C">
      <w:pPr>
        <w:tabs>
          <w:tab w:val="left" w:pos="1380"/>
        </w:tabs>
      </w:pPr>
      <w:hyperlink r:id="rId12" w:anchor="/media/File:Salix_caprea_031.jpg" w:history="1">
        <w:r w:rsidR="00C0532C" w:rsidRPr="00A74B3A">
          <w:rPr>
            <w:rStyle w:val="Hyperkobling"/>
          </w:rPr>
          <w:t>https://commons.wikimedia.org/wiki/Salix_caprea?uselang=no#/media/File:Salix_caprea_031.jpg</w:t>
        </w:r>
      </w:hyperlink>
    </w:p>
    <w:p w:rsidR="003770E0" w:rsidRDefault="00C0532C" w:rsidP="003770E0">
      <w:pPr>
        <w:tabs>
          <w:tab w:val="left" w:pos="1380"/>
        </w:tabs>
      </w:pPr>
      <w:r w:rsidRPr="00C0532C">
        <w:rPr>
          <w:b/>
        </w:rPr>
        <w:t>Selje</w:t>
      </w:r>
      <w:r>
        <w:t xml:space="preserve">. </w:t>
      </w:r>
      <w:r w:rsidR="003770E0">
        <w:t xml:space="preserve">Selje er et tre. </w:t>
      </w:r>
    </w:p>
    <w:p w:rsidR="00CC0B59" w:rsidRDefault="00CC0B59" w:rsidP="003770E0">
      <w:pPr>
        <w:tabs>
          <w:tab w:val="left" w:pos="1380"/>
        </w:tabs>
      </w:pPr>
    </w:p>
    <w:p w:rsidR="00CC0B59" w:rsidRDefault="00CC0B59" w:rsidP="003770E0">
      <w:pPr>
        <w:tabs>
          <w:tab w:val="left" w:pos="1380"/>
        </w:tabs>
      </w:pPr>
      <w:r>
        <w:rPr>
          <w:noProof/>
          <w:sz w:val="22"/>
          <w:lang w:eastAsia="nb-NO"/>
        </w:rPr>
        <w:lastRenderedPageBreak/>
        <w:drawing>
          <wp:inline distT="0" distB="0" distL="0" distR="0">
            <wp:extent cx="1438274" cy="1074696"/>
            <wp:effectExtent l="0" t="0" r="0" b="0"/>
            <wp:docPr id="4" name="Bilde 4" descr="Salix_caprea_hu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ix_caprea_hun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4" cy="107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B59" w:rsidRDefault="00B1756D" w:rsidP="003770E0">
      <w:pPr>
        <w:tabs>
          <w:tab w:val="left" w:pos="1380"/>
        </w:tabs>
      </w:pPr>
      <w:hyperlink r:id="rId14" w:anchor="/media/File:Salix_caprea_003.jpg" w:history="1">
        <w:r w:rsidR="00CC0B59" w:rsidRPr="004A16CC">
          <w:rPr>
            <w:rStyle w:val="Hyperkobling"/>
            <w:sz w:val="22"/>
          </w:rPr>
          <w:t>https://commons.wikimedia.org/wiki/Salix_caprea?uselang=no#/media/File:Salix_caprea_003.jpg</w:t>
        </w:r>
      </w:hyperlink>
    </w:p>
    <w:p w:rsidR="003770E0" w:rsidRDefault="003770E0" w:rsidP="003770E0">
      <w:pPr>
        <w:tabs>
          <w:tab w:val="left" w:pos="1380"/>
        </w:tabs>
      </w:pPr>
      <w:r>
        <w:t xml:space="preserve">Selja har </w:t>
      </w:r>
      <w:r w:rsidRPr="00C0532C">
        <w:rPr>
          <w:b/>
        </w:rPr>
        <w:t>hunn-blomster</w:t>
      </w:r>
      <w:r>
        <w:t>.</w:t>
      </w:r>
      <w:r w:rsidR="00CC0B59">
        <w:t xml:space="preserve"> </w:t>
      </w:r>
    </w:p>
    <w:p w:rsidR="00CC0B59" w:rsidRDefault="00CC0B59" w:rsidP="003770E0">
      <w:pPr>
        <w:tabs>
          <w:tab w:val="left" w:pos="1380"/>
        </w:tabs>
      </w:pPr>
    </w:p>
    <w:p w:rsidR="007E2581" w:rsidRDefault="007E2581" w:rsidP="003770E0">
      <w:pPr>
        <w:tabs>
          <w:tab w:val="left" w:pos="1380"/>
        </w:tabs>
      </w:pPr>
    </w:p>
    <w:p w:rsidR="00CC0B59" w:rsidRDefault="00CC0B59" w:rsidP="003770E0">
      <w:pPr>
        <w:tabs>
          <w:tab w:val="left" w:pos="1380"/>
        </w:tabs>
      </w:pPr>
      <w:r>
        <w:rPr>
          <w:b/>
          <w:noProof/>
          <w:lang w:eastAsia="nb-NO"/>
        </w:rPr>
        <w:drawing>
          <wp:inline distT="0" distB="0" distL="0" distR="0" wp14:anchorId="6C4AC9F1" wp14:editId="0C320216">
            <wp:extent cx="1216818" cy="1622424"/>
            <wp:effectExtent l="0" t="0" r="254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je gul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31" cy="16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59" w:rsidRDefault="00B1756D" w:rsidP="00CC0B59">
      <w:pPr>
        <w:spacing w:after="0"/>
      </w:pPr>
      <w:hyperlink r:id="rId16" w:anchor="/media/File:Salix_caprea1.jpg" w:history="1">
        <w:r w:rsidR="00CC0B59" w:rsidRPr="00A74B3A">
          <w:rPr>
            <w:rStyle w:val="Hyperkobling"/>
          </w:rPr>
          <w:t>https://commons.wikimedia.org/wiki/Salix_caprea?uselang=no#/media/File:Salix_caprea1.jpg</w:t>
        </w:r>
      </w:hyperlink>
    </w:p>
    <w:p w:rsidR="00CC0B59" w:rsidRPr="004A2DE7" w:rsidRDefault="00CC0B59" w:rsidP="00CC0B59">
      <w:pPr>
        <w:spacing w:after="0"/>
      </w:pPr>
    </w:p>
    <w:p w:rsidR="003770E0" w:rsidRDefault="003770E0" w:rsidP="003770E0">
      <w:pPr>
        <w:tabs>
          <w:tab w:val="left" w:pos="1380"/>
        </w:tabs>
      </w:pPr>
      <w:r>
        <w:t xml:space="preserve">Selja har </w:t>
      </w:r>
      <w:r w:rsidRPr="00C0532C">
        <w:rPr>
          <w:b/>
        </w:rPr>
        <w:t>hann</w:t>
      </w:r>
      <w:r w:rsidR="00C0532C" w:rsidRPr="00C0532C">
        <w:rPr>
          <w:b/>
        </w:rPr>
        <w:t>-</w:t>
      </w:r>
      <w:r w:rsidRPr="00C0532C">
        <w:rPr>
          <w:b/>
        </w:rPr>
        <w:t>blomster</w:t>
      </w:r>
      <w:r>
        <w:t>.</w:t>
      </w:r>
    </w:p>
    <w:p w:rsidR="00CC0B59" w:rsidRDefault="00CC0B59" w:rsidP="003770E0">
      <w:pPr>
        <w:tabs>
          <w:tab w:val="left" w:pos="1380"/>
        </w:tabs>
        <w:spacing w:after="0"/>
      </w:pPr>
    </w:p>
    <w:p w:rsidR="00AD0CDA" w:rsidRDefault="00AD0CDA" w:rsidP="003770E0">
      <w:pPr>
        <w:tabs>
          <w:tab w:val="left" w:pos="1380"/>
        </w:tabs>
        <w:spacing w:after="0"/>
      </w:pPr>
    </w:p>
    <w:p w:rsidR="007E2581" w:rsidRDefault="007E2581" w:rsidP="003770E0">
      <w:pPr>
        <w:tabs>
          <w:tab w:val="left" w:pos="1380"/>
        </w:tabs>
        <w:spacing w:after="0"/>
      </w:pPr>
      <w:r>
        <w:rPr>
          <w:noProof/>
          <w:lang w:eastAsia="nb-NO"/>
        </w:rPr>
        <w:drawing>
          <wp:inline distT="0" distB="0" distL="0" distR="0">
            <wp:extent cx="2438400" cy="1624584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NAT8619Eirik knopp rim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81" w:rsidRDefault="007E2581" w:rsidP="003770E0">
      <w:pPr>
        <w:tabs>
          <w:tab w:val="left" w:pos="1380"/>
        </w:tabs>
        <w:spacing w:after="0"/>
      </w:pPr>
      <w:r>
        <w:t>Eiriks bilde</w:t>
      </w:r>
    </w:p>
    <w:p w:rsidR="007E2581" w:rsidRDefault="007E2581" w:rsidP="003770E0">
      <w:pPr>
        <w:tabs>
          <w:tab w:val="left" w:pos="1380"/>
        </w:tabs>
        <w:spacing w:after="0"/>
        <w:rPr>
          <w:b/>
        </w:rPr>
      </w:pPr>
      <w:r w:rsidRPr="007E2581">
        <w:rPr>
          <w:b/>
        </w:rPr>
        <w:t>Vår</w:t>
      </w:r>
      <w:r>
        <w:rPr>
          <w:b/>
        </w:rPr>
        <w:t xml:space="preserve"> </w:t>
      </w:r>
    </w:p>
    <w:p w:rsidR="003770E0" w:rsidRDefault="003770E0" w:rsidP="003770E0">
      <w:pPr>
        <w:tabs>
          <w:tab w:val="left" w:pos="1380"/>
        </w:tabs>
        <w:spacing w:after="0"/>
      </w:pPr>
      <w:r>
        <w:t xml:space="preserve">Våren er en tid på året </w:t>
      </w:r>
    </w:p>
    <w:p w:rsidR="003770E0" w:rsidRDefault="00AD0CDA" w:rsidP="003770E0">
      <w:pPr>
        <w:tabs>
          <w:tab w:val="left" w:pos="1380"/>
        </w:tabs>
        <w:spacing w:after="0"/>
      </w:pPr>
      <w:proofErr w:type="gramStart"/>
      <w:r>
        <w:t xml:space="preserve">mellom </w:t>
      </w:r>
      <w:r w:rsidR="003770E0">
        <w:t>vinteren og sommeren</w:t>
      </w:r>
      <w:r>
        <w:t>.</w:t>
      </w:r>
      <w:proofErr w:type="gramEnd"/>
    </w:p>
    <w:p w:rsidR="00AD0CDA" w:rsidRDefault="00AD0CDA" w:rsidP="003770E0">
      <w:pPr>
        <w:tabs>
          <w:tab w:val="left" w:pos="1380"/>
        </w:tabs>
        <w:spacing w:after="0"/>
      </w:pPr>
    </w:p>
    <w:p w:rsidR="00B73DAA" w:rsidRDefault="00B73DAA" w:rsidP="003770E0">
      <w:pPr>
        <w:tabs>
          <w:tab w:val="left" w:pos="1380"/>
        </w:tabs>
        <w:spacing w:after="0"/>
        <w:rPr>
          <w:b/>
        </w:rPr>
      </w:pPr>
    </w:p>
    <w:p w:rsidR="007E2581" w:rsidRDefault="00B73DAA" w:rsidP="003770E0">
      <w:pPr>
        <w:tabs>
          <w:tab w:val="left" w:pos="1380"/>
        </w:tabs>
        <w:spacing w:after="0"/>
        <w:rPr>
          <w:b/>
        </w:rPr>
      </w:pPr>
      <w:r w:rsidRPr="00B73DAA">
        <w:rPr>
          <w:b/>
        </w:rPr>
        <w:t>Undersøke</w:t>
      </w:r>
      <w:r>
        <w:rPr>
          <w:b/>
        </w:rPr>
        <w:t xml:space="preserve">. </w:t>
      </w:r>
    </w:p>
    <w:p w:rsidR="007E2581" w:rsidRDefault="007E2581" w:rsidP="003770E0">
      <w:pPr>
        <w:tabs>
          <w:tab w:val="left" w:pos="1380"/>
        </w:tabs>
        <w:spacing w:after="0"/>
      </w:pPr>
      <w:r w:rsidRPr="007E2581">
        <w:t xml:space="preserve">Det er å se nøye på noe. </w:t>
      </w:r>
    </w:p>
    <w:p w:rsidR="007E2581" w:rsidRPr="007E2581" w:rsidRDefault="007E2581" w:rsidP="003770E0">
      <w:pPr>
        <w:tabs>
          <w:tab w:val="left" w:pos="1380"/>
        </w:tabs>
        <w:spacing w:after="0"/>
      </w:pPr>
      <w:r>
        <w:lastRenderedPageBreak/>
        <w:t>Det er å finne ut noe.</w:t>
      </w:r>
    </w:p>
    <w:p w:rsidR="00B73DAA" w:rsidRDefault="00B73DAA" w:rsidP="003770E0">
      <w:pPr>
        <w:tabs>
          <w:tab w:val="left" w:pos="1380"/>
        </w:tabs>
      </w:pPr>
      <w:r>
        <w:t>(Bilde av et barn med lupe som er på noe ute</w:t>
      </w:r>
      <w:r w:rsidR="007E2581">
        <w:t>. Lene skal ta et.</w:t>
      </w:r>
      <w:r>
        <w:t>).</w:t>
      </w:r>
    </w:p>
    <w:p w:rsidR="00B73DAA" w:rsidRDefault="00B73DAA" w:rsidP="003770E0">
      <w:pPr>
        <w:tabs>
          <w:tab w:val="left" w:pos="1380"/>
        </w:tabs>
      </w:pPr>
    </w:p>
    <w:p w:rsidR="00B73DAA" w:rsidRDefault="00B73DAA" w:rsidP="003770E0">
      <w:pPr>
        <w:tabs>
          <w:tab w:val="left" w:pos="1380"/>
        </w:tabs>
      </w:pPr>
    </w:p>
    <w:p w:rsidR="003770E0" w:rsidRDefault="003770E0"/>
    <w:sectPr w:rsidR="00377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E0"/>
    <w:rsid w:val="003770E0"/>
    <w:rsid w:val="007E18B8"/>
    <w:rsid w:val="007E2581"/>
    <w:rsid w:val="00943621"/>
    <w:rsid w:val="00AD0CDA"/>
    <w:rsid w:val="00B1756D"/>
    <w:rsid w:val="00B73DAA"/>
    <w:rsid w:val="00BF011A"/>
    <w:rsid w:val="00C0532C"/>
    <w:rsid w:val="00CC0B59"/>
    <w:rsid w:val="00D74535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F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F2001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FF2001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F20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0E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F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F2001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FF2001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F20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ea" TargetMode="External"/><Relationship Id="rId12" Type="http://schemas.openxmlformats.org/officeDocument/2006/relationships/hyperlink" Target="https://commons.wikimedia.org/wiki/Salix_caprea?uselang=no" TargetMode="Externa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Salix_caprea?uselang=n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commons.wikimedia.org/wiki/Salix_caprea?uselang=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BA9BC-FF91-452A-97D7-605BA479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262</Words>
  <Characters>1449</Characters>
  <Application>Microsoft Office Word</Application>
  <DocSecurity>0</DocSecurity>
  <Lines>22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Jorun G</cp:lastModifiedBy>
  <cp:revision>6</cp:revision>
  <dcterms:created xsi:type="dcterms:W3CDTF">2016-02-09T18:41:00Z</dcterms:created>
  <dcterms:modified xsi:type="dcterms:W3CDTF">2016-11-09T10:39:00Z</dcterms:modified>
</cp:coreProperties>
</file>